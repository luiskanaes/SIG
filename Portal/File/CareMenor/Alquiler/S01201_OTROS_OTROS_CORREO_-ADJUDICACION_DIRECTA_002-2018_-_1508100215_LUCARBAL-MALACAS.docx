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3"/>
        <w:gridCol w:w="5043"/>
      </w:tblGrid>
      <w:tr w:rsidR="00D947C3" w:rsidRPr="00125BA8">
        <w:tc>
          <w:tcPr>
            <w:tcW w:w="2500" w:type="pct"/>
            <w:shd w:val="clear" w:color="auto" w:fill="7E97AD" w:themeFill="accent1"/>
            <w:vAlign w:val="center"/>
          </w:tcPr>
          <w:p w:rsidR="00D947C3" w:rsidRPr="00125BA8" w:rsidRDefault="00F7015F">
            <w:pPr>
              <w:pStyle w:val="Puesto"/>
            </w:pPr>
            <w:bookmarkStart w:id="0" w:name="_GoBack"/>
            <w:bookmarkEnd w:id="0"/>
            <w:r w:rsidRPr="00125BA8">
              <w:rPr>
                <w:rFonts w:ascii="Calibri" w:hAnsi="Calibri"/>
                <w:color w:val="FFFFFF"/>
              </w:rPr>
              <w:t xml:space="preserve">Factura </w:t>
            </w:r>
            <w:sdt>
              <w:sdtPr>
                <w:id w:val="-1395425498"/>
                <w:placeholder>
                  <w:docPart w:val="865F6E7A7AE141698D0E87633214240C"/>
                </w:placeholder>
                <w:temporary/>
                <w:showingPlcHdr/>
                <w:text/>
              </w:sdtPr>
              <w:sdtEndPr/>
              <w:sdtContent>
                <w:r w:rsidRPr="00125BA8">
                  <w:t>[</w:t>
                </w:r>
                <w:r w:rsidR="00125BA8" w:rsidRPr="00125BA8">
                  <w:t>n.º</w:t>
                </w:r>
                <w:r w:rsidRPr="00125BA8">
                  <w:t>]</w:t>
                </w:r>
              </w:sdtContent>
            </w:sdt>
          </w:p>
        </w:tc>
        <w:sdt>
          <w:sdtPr>
            <w:id w:val="715166947"/>
            <w:placeholder>
              <w:docPart w:val="656EC09596A447779AD9D5108A32BC8A"/>
            </w:placeholder>
            <w:showingPlcHdr/>
            <w:date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shd w:val="clear" w:color="auto" w:fill="7E97AD" w:themeFill="accent1"/>
                <w:vAlign w:val="center"/>
              </w:tcPr>
              <w:p w:rsidR="00D947C3" w:rsidRPr="00125BA8" w:rsidRDefault="00F7015F">
                <w:pPr>
                  <w:pStyle w:val="Puesto"/>
                  <w:jc w:val="right"/>
                </w:pPr>
                <w:r w:rsidRPr="00125BA8">
                  <w:rPr>
                    <w:rFonts w:ascii="Calibri" w:hAnsi="Calibri"/>
                    <w:color w:val="FFFFFF"/>
                  </w:rPr>
                  <w:t>[Seleccionar fecha]</w:t>
                </w:r>
              </w:p>
            </w:tc>
          </w:sdtContent>
        </w:sdt>
      </w:tr>
    </w:tbl>
    <w:p w:rsidR="00D947C3" w:rsidRPr="00125BA8" w:rsidRDefault="00D947C3"/>
    <w:tbl>
      <w:tblPr>
        <w:tblW w:w="5972" w:type="pct"/>
        <w:tblLook w:val="04A0" w:firstRow="1" w:lastRow="0" w:firstColumn="1" w:lastColumn="0" w:noHBand="0" w:noVBand="1"/>
      </w:tblPr>
      <w:tblGrid>
        <w:gridCol w:w="3545"/>
        <w:gridCol w:w="3527"/>
        <w:gridCol w:w="4975"/>
      </w:tblGrid>
      <w:tr w:rsidR="00D947C3" w:rsidRPr="00125BA8" w:rsidTr="00533194">
        <w:tc>
          <w:tcPr>
            <w:tcW w:w="1471" w:type="pct"/>
            <w:tcBorders>
              <w:bottom w:val="single" w:sz="4" w:space="0" w:color="7E97AD" w:themeColor="accent1"/>
            </w:tcBorders>
          </w:tcPr>
          <w:p w:rsidR="00D947C3" w:rsidRPr="00125BA8" w:rsidRDefault="00F7015F">
            <w:pPr>
              <w:pStyle w:val="Encabezadodetabla"/>
            </w:pPr>
            <w:r w:rsidRPr="00125BA8">
              <w:rPr>
                <w:rFonts w:ascii="Calibri" w:hAnsi="Calibri"/>
                <w:color w:val="7E97AD"/>
              </w:rPr>
              <w:t>Facturar a</w:t>
            </w:r>
          </w:p>
        </w:tc>
        <w:tc>
          <w:tcPr>
            <w:tcW w:w="1464" w:type="pct"/>
            <w:tcBorders>
              <w:bottom w:val="single" w:sz="4" w:space="0" w:color="7E97AD" w:themeColor="accent1"/>
            </w:tcBorders>
          </w:tcPr>
          <w:p w:rsidR="00D947C3" w:rsidRPr="00125BA8" w:rsidRDefault="00F7015F" w:rsidP="00533194">
            <w:pPr>
              <w:pStyle w:val="Encabezadodetabla"/>
              <w:tabs>
                <w:tab w:val="right" w:pos="2358"/>
              </w:tabs>
            </w:pPr>
            <w:r w:rsidRPr="00125BA8">
              <w:rPr>
                <w:rFonts w:ascii="Calibri" w:hAnsi="Calibri"/>
                <w:color w:val="7E97AD"/>
              </w:rPr>
              <w:t>Enviar a</w:t>
            </w:r>
            <w:r w:rsidR="00533194" w:rsidRPr="00125BA8">
              <w:rPr>
                <w:rFonts w:ascii="Calibri" w:hAnsi="Calibri"/>
                <w:color w:val="7E97AD"/>
              </w:rPr>
              <w:tab/>
            </w:r>
          </w:p>
        </w:tc>
        <w:tc>
          <w:tcPr>
            <w:tcW w:w="2065" w:type="pct"/>
            <w:tcBorders>
              <w:bottom w:val="single" w:sz="4" w:space="0" w:color="7E97AD" w:themeColor="accent1"/>
            </w:tcBorders>
          </w:tcPr>
          <w:p w:rsidR="00D947C3" w:rsidRPr="00125BA8" w:rsidRDefault="00F7015F">
            <w:pPr>
              <w:pStyle w:val="Encabezadodetabla"/>
            </w:pPr>
            <w:r w:rsidRPr="00125BA8">
              <w:rPr>
                <w:rFonts w:ascii="Calibri" w:hAnsi="Calibri"/>
                <w:color w:val="7E97AD"/>
              </w:rPr>
              <w:t>Instrucciones</w:t>
            </w:r>
          </w:p>
        </w:tc>
      </w:tr>
      <w:tr w:rsidR="00D947C3" w:rsidRPr="00125BA8" w:rsidTr="00533194">
        <w:tc>
          <w:tcPr>
            <w:tcW w:w="1471" w:type="pct"/>
            <w:tcBorders>
              <w:top w:val="single" w:sz="4" w:space="0" w:color="7E97AD" w:themeColor="accent1"/>
            </w:tcBorders>
          </w:tcPr>
          <w:p w:rsidR="00533194" w:rsidRPr="00125BA8" w:rsidRDefault="006576BB">
            <w:sdt>
              <w:sdtPr>
                <w:id w:val="-190845037"/>
                <w:placeholder>
                  <w:docPart w:val="20AB232281C143C08FCD784949C58846"/>
                </w:placeholder>
                <w:temporary/>
                <w:showingPlcHdr/>
                <w:text/>
              </w:sdtPr>
              <w:sdtEndPr/>
              <w:sdtContent>
                <w:r w:rsidR="00F7015F" w:rsidRPr="00125BA8">
                  <w:t>[</w:t>
                </w:r>
                <w:r w:rsidR="00533194" w:rsidRPr="00125BA8">
                  <w:t>Nombre</w:t>
                </w:r>
                <w:r w:rsidR="00F7015F" w:rsidRPr="00125BA8">
                  <w:t>]</w:t>
                </w:r>
              </w:sdtContent>
            </w:sdt>
          </w:p>
          <w:p w:rsidR="00D947C3" w:rsidRPr="00125BA8" w:rsidRDefault="006576BB">
            <w:sdt>
              <w:sdtPr>
                <w:id w:val="951744062"/>
                <w:placeholder>
                  <w:docPart w:val="69CAE6D8C4E54D8FBDBC743ED22C4A60"/>
                </w:placeholder>
                <w:temporary/>
                <w:showingPlcHdr/>
                <w:text/>
              </w:sdtPr>
              <w:sdtEndPr/>
              <w:sdtContent>
                <w:r w:rsidR="00F7015F" w:rsidRPr="00125BA8">
                  <w:t>[</w:t>
                </w:r>
                <w:r w:rsidR="00533194" w:rsidRPr="00125BA8">
                  <w:t>Dirección</w:t>
                </w:r>
                <w:r w:rsidR="00F7015F" w:rsidRPr="00125BA8">
                  <w:t>]</w:t>
                </w:r>
              </w:sdtContent>
            </w:sdt>
          </w:p>
          <w:p w:rsidR="000A2185" w:rsidRPr="00125BA8" w:rsidRDefault="006576BB">
            <w:sdt>
              <w:sdtPr>
                <w:id w:val="2081160678"/>
                <w:placeholder>
                  <w:docPart w:val="205BADFB35D74AB786493D7990BEE980"/>
                </w:placeholder>
                <w:temporary/>
                <w:showingPlcHdr/>
                <w:text/>
              </w:sdtPr>
              <w:sdtEndPr/>
              <w:sdtContent>
                <w:r w:rsidR="000A2185" w:rsidRPr="00125BA8">
                  <w:t>[Ciudad, código postal]</w:t>
                </w:r>
              </w:sdtContent>
            </w:sdt>
          </w:p>
        </w:tc>
        <w:tc>
          <w:tcPr>
            <w:tcW w:w="1464" w:type="pct"/>
            <w:tcBorders>
              <w:top w:val="single" w:sz="4" w:space="0" w:color="7E97AD" w:themeColor="accent1"/>
            </w:tcBorders>
          </w:tcPr>
          <w:p w:rsidR="00D947C3" w:rsidRPr="00125BA8" w:rsidRDefault="006576BB">
            <w:sdt>
              <w:sdtPr>
                <w:id w:val="-786579127"/>
                <w:placeholder>
                  <w:docPart w:val="2B872FAB72854EDB8C55C9415CA412CB"/>
                </w:placeholder>
                <w:temporary/>
                <w:showingPlcHdr/>
                <w:text/>
              </w:sdtPr>
              <w:sdtEndPr/>
              <w:sdtContent>
                <w:r w:rsidR="00533194" w:rsidRPr="00125BA8">
                  <w:t>Igual que el destinatario</w:t>
                </w:r>
              </w:sdtContent>
            </w:sdt>
          </w:p>
        </w:tc>
        <w:tc>
          <w:tcPr>
            <w:tcW w:w="2065" w:type="pct"/>
            <w:tcBorders>
              <w:top w:val="single" w:sz="4" w:space="0" w:color="7E97AD" w:themeColor="accent1"/>
            </w:tcBorders>
          </w:tcPr>
          <w:sdt>
            <w:sdtPr>
              <w:id w:val="1664363053"/>
              <w:placeholder>
                <w:docPart w:val="5B32571385FA4DC4A3E53F56B35895B9"/>
              </w:placeholder>
              <w:temporary/>
              <w:showingPlcHdr/>
              <w:text/>
            </w:sdtPr>
            <w:sdtEndPr/>
            <w:sdtContent>
              <w:p w:rsidR="00D947C3" w:rsidRPr="00125BA8" w:rsidRDefault="00F7015F">
                <w:r w:rsidRPr="00125BA8">
                  <w:rPr>
                    <w:rFonts w:ascii="Cambria" w:hAnsi="Cambria"/>
                    <w:color w:val="595959"/>
                  </w:rPr>
                  <w:t>[Agregar instrucciones adicionales]</w:t>
                </w:r>
              </w:p>
            </w:sdtContent>
          </w:sdt>
        </w:tc>
      </w:tr>
    </w:tbl>
    <w:p w:rsidR="00D947C3" w:rsidRDefault="00D947C3"/>
    <w:p w:rsidR="00BD2BF5" w:rsidRPr="00125BA8" w:rsidRDefault="00BD2BF5"/>
    <w:tbl>
      <w:tblPr>
        <w:tblStyle w:val="InvoiceTable"/>
        <w:tblW w:w="5000" w:type="pct"/>
        <w:tblLook w:val="04E0" w:firstRow="1" w:lastRow="1" w:firstColumn="1" w:lastColumn="0" w:noHBand="0" w:noVBand="1"/>
      </w:tblPr>
      <w:tblGrid>
        <w:gridCol w:w="2018"/>
        <w:gridCol w:w="4034"/>
        <w:gridCol w:w="2017"/>
        <w:gridCol w:w="2017"/>
      </w:tblGrid>
      <w:tr w:rsidR="00D947C3" w:rsidRPr="00125BA8" w:rsidTr="00D94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947C3" w:rsidRPr="00125BA8" w:rsidRDefault="00F7015F">
            <w:r w:rsidRPr="00125BA8">
              <w:rPr>
                <w:rFonts w:ascii="Calibri" w:hAnsi="Calibri"/>
                <w:color w:val="FFFFFF"/>
              </w:rPr>
              <w:t>Cantidad</w:t>
            </w:r>
          </w:p>
        </w:tc>
        <w:tc>
          <w:tcPr>
            <w:tcW w:w="2000" w:type="pct"/>
          </w:tcPr>
          <w:p w:rsidR="00D947C3" w:rsidRPr="00125BA8" w:rsidRDefault="00F7015F">
            <w:r w:rsidRPr="00125BA8">
              <w:rPr>
                <w:rFonts w:ascii="Calibri" w:hAnsi="Calibri"/>
                <w:color w:val="FFFFFF"/>
              </w:rPr>
              <w:t>Descripción</w:t>
            </w:r>
          </w:p>
        </w:tc>
        <w:tc>
          <w:tcPr>
            <w:tcW w:w="1000" w:type="pct"/>
          </w:tcPr>
          <w:p w:rsidR="00D947C3" w:rsidRPr="00125BA8" w:rsidRDefault="00F7015F">
            <w:pPr>
              <w:jc w:val="right"/>
            </w:pPr>
            <w:r w:rsidRPr="00125BA8">
              <w:rPr>
                <w:rFonts w:ascii="Calibri" w:hAnsi="Calibri"/>
                <w:color w:val="FFFFFF"/>
              </w:rPr>
              <w:t>Precio unitario</w:t>
            </w:r>
          </w:p>
        </w:tc>
        <w:tc>
          <w:tcPr>
            <w:tcW w:w="1000" w:type="pct"/>
          </w:tcPr>
          <w:p w:rsidR="00D947C3" w:rsidRPr="00125BA8" w:rsidRDefault="00F7015F">
            <w:pPr>
              <w:jc w:val="right"/>
            </w:pPr>
            <w:r w:rsidRPr="00125BA8">
              <w:rPr>
                <w:rFonts w:ascii="Calibri" w:hAnsi="Calibri"/>
                <w:color w:val="FFFFFF"/>
              </w:rPr>
              <w:t>Total</w:t>
            </w: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D947C3" w:rsidRPr="00125BA8" w:rsidRDefault="00D947C3"/>
        </w:tc>
        <w:tc>
          <w:tcPr>
            <w:tcW w:w="2000" w:type="pct"/>
          </w:tcPr>
          <w:p w:rsidR="00D947C3" w:rsidRPr="00125BA8" w:rsidRDefault="00D947C3"/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  <w:tc>
          <w:tcPr>
            <w:tcW w:w="1000" w:type="pct"/>
          </w:tcPr>
          <w:p w:rsidR="00D947C3" w:rsidRPr="00125BA8" w:rsidRDefault="00D947C3">
            <w:pPr>
              <w:jc w:val="right"/>
            </w:pPr>
          </w:p>
        </w:tc>
      </w:tr>
    </w:tbl>
    <w:p w:rsidR="00D947C3" w:rsidRPr="00125BA8" w:rsidRDefault="00D947C3">
      <w:pPr>
        <w:pStyle w:val="Sinespaciado"/>
        <w:rPr>
          <w:sz w:val="4"/>
          <w:lang w:val="es-ES_tradnl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</w:tblPr>
      <w:tblGrid>
        <w:gridCol w:w="3026"/>
        <w:gridCol w:w="2017"/>
      </w:tblGrid>
      <w:tr w:rsidR="00D947C3" w:rsidRPr="00125BA8" w:rsidTr="00D947C3">
        <w:trPr>
          <w:jc w:val="right"/>
        </w:trPr>
        <w:tc>
          <w:tcPr>
            <w:tcW w:w="3000" w:type="pct"/>
          </w:tcPr>
          <w:p w:rsidR="00D947C3" w:rsidRPr="00125BA8" w:rsidRDefault="00F7015F">
            <w:pPr>
              <w:pStyle w:val="Encabezadodetabla"/>
            </w:pPr>
            <w:r w:rsidRPr="00125BA8">
              <w:rPr>
                <w:rFonts w:ascii="Calibri" w:hAnsi="Calibri"/>
                <w:color w:val="7E97AD"/>
              </w:rPr>
              <w:t>Subtotal</w:t>
            </w:r>
          </w:p>
        </w:tc>
        <w:tc>
          <w:tcPr>
            <w:tcW w:w="2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rPr>
          <w:jc w:val="right"/>
        </w:trPr>
        <w:tc>
          <w:tcPr>
            <w:tcW w:w="3000" w:type="pct"/>
          </w:tcPr>
          <w:p w:rsidR="00D947C3" w:rsidRPr="00125BA8" w:rsidRDefault="00F7015F">
            <w:pPr>
              <w:pStyle w:val="Encabezadodetabla"/>
            </w:pPr>
            <w:r w:rsidRPr="00125BA8">
              <w:rPr>
                <w:rFonts w:ascii="Calibri" w:hAnsi="Calibri"/>
                <w:color w:val="7E97AD"/>
              </w:rPr>
              <w:t>Impuestos sobre las ventas</w:t>
            </w:r>
          </w:p>
        </w:tc>
        <w:tc>
          <w:tcPr>
            <w:tcW w:w="2000" w:type="pct"/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:rsidR="00D947C3" w:rsidRPr="00125BA8" w:rsidRDefault="00F7015F">
            <w:pPr>
              <w:pStyle w:val="Encabezadodetabla"/>
            </w:pPr>
            <w:r w:rsidRPr="00125BA8">
              <w:rPr>
                <w:rFonts w:ascii="Calibri" w:hAnsi="Calibri"/>
                <w:color w:val="7E97AD"/>
              </w:rPr>
              <w:t>Envío y transporte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:rsidR="00D947C3" w:rsidRPr="00125BA8" w:rsidRDefault="00D947C3">
            <w:pPr>
              <w:jc w:val="right"/>
            </w:pPr>
          </w:p>
        </w:tc>
      </w:tr>
      <w:tr w:rsidR="00D947C3" w:rsidRPr="00125BA8" w:rsidTr="00D947C3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947C3" w:rsidRPr="00125BA8" w:rsidRDefault="00F7015F">
            <w:pPr>
              <w:pStyle w:val="Encabezadodetabla"/>
              <w:rPr>
                <w:rStyle w:val="Textoennegrita"/>
                <w:lang w:val="es-ES_tradnl"/>
              </w:rPr>
            </w:pPr>
            <w:r w:rsidRPr="00125BA8">
              <w:rPr>
                <w:rStyle w:val="Textoennegrita"/>
                <w:rFonts w:ascii="Cambria" w:hAnsi="Cambria"/>
                <w:color w:val="7E97AD"/>
                <w:lang w:val="es-ES_tradnl"/>
              </w:rPr>
              <w:t xml:space="preserve">Total a pagar el </w:t>
            </w:r>
            <w:sdt>
              <w:sdtPr>
                <w:rPr>
                  <w:rStyle w:val="Textoennegrita"/>
                  <w:lang w:val="es-ES_tradnl"/>
                </w:rPr>
                <w:id w:val="683252816"/>
                <w:placeholder>
                  <w:docPart w:val="A21A09747F0147FABD246386F1F47D13"/>
                </w:placeholder>
                <w:showingPlcHdr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>
                <w:rPr>
                  <w:rStyle w:val="Textoennegrita"/>
                </w:rPr>
              </w:sdtEndPr>
              <w:sdtContent>
                <w:r w:rsidRPr="00125BA8">
                  <w:rPr>
                    <w:rStyle w:val="Textodelmarcadordeposicin"/>
                  </w:rPr>
                  <w:t>[</w:t>
                </w:r>
                <w:r w:rsidR="000A2185" w:rsidRPr="00125BA8">
                  <w:rPr>
                    <w:rStyle w:val="Textodelmarcadordeposicin"/>
                  </w:rPr>
                  <w:t>Seleccionar fecha</w:t>
                </w:r>
                <w:r w:rsidRPr="00125BA8">
                  <w:rPr>
                    <w:rStyle w:val="Textodelmarcadordeposicin"/>
                  </w:rPr>
                  <w:t>]</w:t>
                </w:r>
              </w:sdtContent>
            </w:sdt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947C3" w:rsidRPr="00125BA8" w:rsidRDefault="00D947C3">
            <w:pPr>
              <w:jc w:val="right"/>
              <w:rPr>
                <w:rStyle w:val="Textoennegrita"/>
                <w:lang w:val="es-ES_tradnl"/>
              </w:rPr>
            </w:pPr>
          </w:p>
        </w:tc>
      </w:tr>
      <w:tr w:rsidR="00D947C3" w:rsidRPr="00125BA8" w:rsidTr="00D947C3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D947C3" w:rsidRPr="00125BA8" w:rsidRDefault="00F7015F">
            <w:pPr>
              <w:pStyle w:val="Cierre"/>
            </w:pPr>
            <w:r w:rsidRPr="00125BA8">
              <w:rPr>
                <w:rFonts w:ascii="Cambria" w:hAnsi="Cambria"/>
                <w:color w:val="595959"/>
              </w:rPr>
              <w:t>Gracias por ser cliente nuestro.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D947C3" w:rsidRPr="00125BA8" w:rsidRDefault="00D947C3"/>
        </w:tc>
      </w:tr>
    </w:tbl>
    <w:p w:rsidR="00D947C3" w:rsidRPr="00125BA8" w:rsidRDefault="00D947C3"/>
    <w:sectPr w:rsidR="00D947C3" w:rsidRPr="00125BA8" w:rsidSect="000323FF">
      <w:headerReference w:type="default" r:id="rId9"/>
      <w:footerReference w:type="default" r:id="rId10"/>
      <w:headerReference w:type="first" r:id="rId11"/>
      <w:pgSz w:w="12240" w:h="15840" w:code="1"/>
      <w:pgMar w:top="2739" w:right="1077" w:bottom="1077" w:left="107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6BB" w:rsidRDefault="006576BB">
      <w:pPr>
        <w:spacing w:before="0" w:after="0"/>
      </w:pPr>
      <w:r>
        <w:separator/>
      </w:r>
    </w:p>
  </w:endnote>
  <w:endnote w:type="continuationSeparator" w:id="0">
    <w:p w:rsidR="006576BB" w:rsidRDefault="006576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A8" w:rsidRDefault="00125BA8">
    <w:pPr>
      <w:pStyle w:val="Piedepgina"/>
    </w:pPr>
    <w:r>
      <w:rPr>
        <w:rFonts w:ascii="Cambria" w:hAnsi="Cambria"/>
        <w:color w:val="595959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6BB" w:rsidRDefault="006576BB">
      <w:pPr>
        <w:spacing w:before="0" w:after="0"/>
      </w:pPr>
      <w:r>
        <w:separator/>
      </w:r>
    </w:p>
  </w:footnote>
  <w:footnote w:type="continuationSeparator" w:id="0">
    <w:p w:rsidR="006576BB" w:rsidRDefault="006576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125BA8" w:rsidRDefault="00125BA8">
        <w:pPr>
          <w:pStyle w:val="Encabezado"/>
        </w:pPr>
        <w:r>
          <w:rPr>
            <w:noProof/>
            <w:lang w:val="es-PE" w:eastAsia="es-PE"/>
          </w:rPr>
          <w:drawing>
            <wp:inline distT="0" distB="0" distL="0" distR="0" wp14:anchorId="6919AE4E" wp14:editId="1940D070">
              <wp:extent cx="1910710" cy="501965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0710" cy="50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6" w:type="pct"/>
      <w:tblLook w:val="04A0" w:firstRow="1" w:lastRow="0" w:firstColumn="1" w:lastColumn="0" w:noHBand="0" w:noVBand="1"/>
    </w:tblPr>
    <w:tblGrid>
      <w:gridCol w:w="4935"/>
      <w:gridCol w:w="5425"/>
    </w:tblGrid>
    <w:tr w:rsidR="00125BA8" w:rsidRPr="00125BA8" w:rsidTr="00BD2BF5">
      <w:trPr>
        <w:trHeight w:val="638"/>
      </w:trPr>
      <w:tc>
        <w:tcPr>
          <w:tcW w:w="5070" w:type="dxa"/>
        </w:tcPr>
        <w:sdt>
          <w:sdtPr>
            <w:alias w:val="Compañía"/>
            <w:tag w:val=""/>
            <w:id w:val="759100067"/>
            <w:temporary/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25BA8" w:rsidRPr="00125BA8" w:rsidRDefault="000323FF" w:rsidP="00125BA8">
              <w:r>
                <w:t>[Compañía]</w:t>
              </w:r>
            </w:p>
          </w:sdtContent>
        </w:sdt>
        <w:p w:rsidR="00125BA8" w:rsidRPr="00125BA8" w:rsidRDefault="006576BB" w:rsidP="00125BA8">
          <w:sdt>
            <w:sdtPr>
              <w:alias w:val="Dirección"/>
              <w:tag w:val="Dirección"/>
              <w:id w:val="-762367086"/>
              <w:temporary/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r w:rsidR="00125BA8" w:rsidRPr="00125BA8">
                <w:t>[Dirección, ciudad, código postal]</w:t>
              </w:r>
            </w:sdtContent>
          </w:sdt>
        </w:p>
        <w:p w:rsidR="00125BA8" w:rsidRPr="00125BA8" w:rsidRDefault="00125BA8" w:rsidP="00125BA8">
          <w:r w:rsidRPr="00125BA8">
            <w:rPr>
              <w:rStyle w:val="Textoennegrita"/>
              <w:bCs w:val="0"/>
              <w:lang w:val="es-ES_tradnl"/>
            </w:rPr>
            <w:t>Tel.</w:t>
          </w:r>
          <w:r w:rsidRPr="00125BA8">
            <w:t xml:space="preserve"> </w:t>
          </w:r>
          <w:sdt>
            <w:sdtPr>
              <w:alias w:val="Teléfono"/>
              <w:tag w:val="Teléfono"/>
              <w:id w:val="-1252116209"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Pr="00125BA8">
                <w:t>[Teléfono]</w:t>
              </w:r>
            </w:sdtContent>
          </w:sdt>
          <w:r w:rsidRPr="00125BA8">
            <w:t xml:space="preserve">  </w:t>
          </w:r>
          <w:r w:rsidRPr="00125BA8">
            <w:rPr>
              <w:b/>
            </w:rPr>
            <w:t>Fax</w:t>
          </w:r>
          <w:r w:rsidRPr="00125BA8">
            <w:t xml:space="preserve"> </w:t>
          </w:r>
          <w:sdt>
            <w:sdtPr>
              <w:alias w:val="Fax"/>
              <w:tag w:val="Fax"/>
              <w:id w:val="866178340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Pr="00125BA8">
                <w:t>[Fax]</w:t>
              </w:r>
            </w:sdtContent>
          </w:sdt>
        </w:p>
      </w:tc>
      <w:tc>
        <w:tcPr>
          <w:tcW w:w="5512" w:type="dxa"/>
        </w:tcPr>
        <w:sdt>
          <w:sdtPr>
            <w:rPr>
              <w:noProof/>
              <w:lang w:val="es-ES" w:eastAsia="es-ES"/>
            </w:rPr>
            <w:alias w:val="Haga clic en el icono de la derecha para sustituir el logotipo"/>
            <w:tag w:val="Haga clic en el icono de la derecha para sustituir el logotipo"/>
            <w:id w:val="993002826"/>
            <w:dataBinding w:prefixMappings="xmlns:ns0='http://schemas.microsoft.com/pics' " w:xpath="/ns0:mappings[1]/ns0:picture[1]" w:storeItemID="{47E18979-C756-43FD-9D2A-15203E6A502A}"/>
            <w:picture/>
          </w:sdtPr>
          <w:sdtEndPr/>
          <w:sdtContent>
            <w:p w:rsidR="000E4634" w:rsidRDefault="000E4634" w:rsidP="00BD2BF5">
              <w:pPr>
                <w:pStyle w:val="Encabezado"/>
                <w:tabs>
                  <w:tab w:val="left" w:pos="1376"/>
                  <w:tab w:val="right" w:pos="4935"/>
                </w:tabs>
                <w:rPr>
                  <w:noProof/>
                </w:rPr>
              </w:pPr>
              <w:r w:rsidRPr="000E4634">
                <w:rPr>
                  <w:noProof/>
                  <w:lang w:val="es-PE" w:eastAsia="es-PE"/>
                </w:rPr>
                <w:drawing>
                  <wp:inline distT="0" distB="0" distL="0" distR="0" wp14:anchorId="1EB9DCE9" wp14:editId="5B5C97D5">
                    <wp:extent cx="1781417" cy="467999"/>
                    <wp:effectExtent l="0" t="0" r="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81417" cy="467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125BA8" w:rsidRPr="00125BA8" w:rsidRDefault="00125BA8" w:rsidP="00125BA8">
          <w:pPr>
            <w:pStyle w:val="Encabezado"/>
            <w:rPr>
              <w:noProof/>
            </w:rPr>
          </w:pPr>
        </w:p>
      </w:tc>
    </w:tr>
  </w:tbl>
  <w:p w:rsidR="00125BA8" w:rsidRPr="00125BA8" w:rsidRDefault="00125BA8" w:rsidP="00125B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17"/>
    <w:rsid w:val="000323FF"/>
    <w:rsid w:val="000A2185"/>
    <w:rsid w:val="000E4634"/>
    <w:rsid w:val="00125BA8"/>
    <w:rsid w:val="002A0998"/>
    <w:rsid w:val="00326082"/>
    <w:rsid w:val="003F5A6D"/>
    <w:rsid w:val="00452A8B"/>
    <w:rsid w:val="00533194"/>
    <w:rsid w:val="006576BB"/>
    <w:rsid w:val="006A46F2"/>
    <w:rsid w:val="0094496A"/>
    <w:rsid w:val="00950D53"/>
    <w:rsid w:val="00AE79A1"/>
    <w:rsid w:val="00BD2BF5"/>
    <w:rsid w:val="00D947C3"/>
    <w:rsid w:val="00E87971"/>
    <w:rsid w:val="00F7015F"/>
    <w:rsid w:val="00F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C3"/>
    <w:rPr>
      <w:kern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47C3"/>
    <w:pPr>
      <w:tabs>
        <w:tab w:val="center" w:pos="4680"/>
        <w:tab w:val="right" w:pos="9360"/>
      </w:tabs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D947C3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rsid w:val="00D947C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7C3"/>
    <w:rPr>
      <w:kern w:val="20"/>
    </w:rPr>
  </w:style>
  <w:style w:type="paragraph" w:styleId="Sinespaciado">
    <w:name w:val="No Spacing"/>
    <w:link w:val="SinespaciadoCar"/>
    <w:uiPriority w:val="1"/>
    <w:qFormat/>
    <w:rsid w:val="00D947C3"/>
    <w:pPr>
      <w:spacing w:before="0" w:after="0"/>
    </w:pPr>
    <w:rPr>
      <w:szCs w:val="4"/>
    </w:rPr>
  </w:style>
  <w:style w:type="character" w:styleId="Textoennegrita">
    <w:name w:val="Strong"/>
    <w:basedOn w:val="Fuentedeprrafopredeter"/>
    <w:uiPriority w:val="1"/>
    <w:unhideWhenUsed/>
    <w:qFormat/>
    <w:rsid w:val="00D947C3"/>
    <w:rPr>
      <w:b/>
      <w:bCs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C3"/>
    <w:rPr>
      <w:szCs w:val="4"/>
    </w:rPr>
  </w:style>
  <w:style w:type="table" w:styleId="Tablaconcuadrcula">
    <w:name w:val="Table Grid"/>
    <w:basedOn w:val="Tablanormal"/>
    <w:uiPriority w:val="59"/>
    <w:rsid w:val="00D947C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947C3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947C3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D947C3"/>
    <w:rPr>
      <w:color w:val="808080"/>
    </w:rPr>
  </w:style>
  <w:style w:type="paragraph" w:styleId="Cierre">
    <w:name w:val="Closing"/>
    <w:basedOn w:val="Normal"/>
    <w:link w:val="CierreCar"/>
    <w:uiPriority w:val="99"/>
    <w:unhideWhenUsed/>
    <w:rsid w:val="00D947C3"/>
    <w:pPr>
      <w:spacing w:before="600" w:after="80"/>
    </w:pPr>
  </w:style>
  <w:style w:type="character" w:customStyle="1" w:styleId="CierreCar">
    <w:name w:val="Cierre Car"/>
    <w:basedOn w:val="Fuentedeprrafopredeter"/>
    <w:link w:val="Cierre"/>
    <w:uiPriority w:val="99"/>
    <w:rsid w:val="00D947C3"/>
    <w:rPr>
      <w:kern w:val="20"/>
    </w:rPr>
  </w:style>
  <w:style w:type="paragraph" w:customStyle="1" w:styleId="Encabezadodetabla">
    <w:name w:val="Encabezado de tabla"/>
    <w:basedOn w:val="Normal"/>
    <w:qFormat/>
    <w:rsid w:val="00D947C3"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anormal"/>
    <w:uiPriority w:val="99"/>
    <w:rsid w:val="00D947C3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01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15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bonell\AppData\Roaming\Microsoft\Templates\Factura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5F6E7A7AE141698D0E87633214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39D4-D15D-4CD1-9C2E-45B2DE5C20CA}"/>
      </w:docPartPr>
      <w:docPartBody>
        <w:p w:rsidR="00000000" w:rsidRDefault="0066368E">
          <w:pPr>
            <w:pStyle w:val="865F6E7A7AE141698D0E87633214240C"/>
          </w:pPr>
          <w:r w:rsidRPr="00125BA8">
            <w:t>[n.º]</w:t>
          </w:r>
        </w:p>
      </w:docPartBody>
    </w:docPart>
    <w:docPart>
      <w:docPartPr>
        <w:name w:val="656EC09596A447779AD9D5108A32B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E3FE5-CCD5-4FDA-8689-564BB295CD7C}"/>
      </w:docPartPr>
      <w:docPartBody>
        <w:p w:rsidR="00000000" w:rsidRDefault="0066368E">
          <w:pPr>
            <w:pStyle w:val="656EC09596A447779AD9D5108A32BC8A"/>
          </w:pPr>
          <w:r w:rsidRPr="00125BA8">
            <w:rPr>
              <w:rFonts w:ascii="Calibri" w:hAnsi="Calibri"/>
              <w:color w:val="FFFFFF"/>
            </w:rPr>
            <w:t>[Seleccionar fecha]</w:t>
          </w:r>
        </w:p>
      </w:docPartBody>
    </w:docPart>
    <w:docPart>
      <w:docPartPr>
        <w:name w:val="20AB232281C143C08FCD784949C5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F6B4-8937-4EA0-92FF-1F9A1FA5CB80}"/>
      </w:docPartPr>
      <w:docPartBody>
        <w:p w:rsidR="00000000" w:rsidRDefault="0066368E">
          <w:pPr>
            <w:pStyle w:val="20AB232281C143C08FCD784949C58846"/>
          </w:pPr>
          <w:r w:rsidRPr="00125BA8">
            <w:t>[Nombre]</w:t>
          </w:r>
        </w:p>
      </w:docPartBody>
    </w:docPart>
    <w:docPart>
      <w:docPartPr>
        <w:name w:val="69CAE6D8C4E54D8FBDBC743ED22C4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D837-8590-475A-A2D4-AF13D738A987}"/>
      </w:docPartPr>
      <w:docPartBody>
        <w:p w:rsidR="00000000" w:rsidRDefault="0066368E">
          <w:pPr>
            <w:pStyle w:val="69CAE6D8C4E54D8FBDBC743ED22C4A60"/>
          </w:pPr>
          <w:r w:rsidRPr="00125BA8">
            <w:t>[Dirección]</w:t>
          </w:r>
        </w:p>
      </w:docPartBody>
    </w:docPart>
    <w:docPart>
      <w:docPartPr>
        <w:name w:val="205BADFB35D74AB786493D7990BEE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B08CC-25AB-4E59-97C0-C7139736A7F2}"/>
      </w:docPartPr>
      <w:docPartBody>
        <w:p w:rsidR="00000000" w:rsidRDefault="0066368E">
          <w:pPr>
            <w:pStyle w:val="205BADFB35D74AB786493D7990BEE980"/>
          </w:pPr>
          <w:r w:rsidRPr="00125BA8">
            <w:t>[Ciudad, código postal]</w:t>
          </w:r>
        </w:p>
      </w:docPartBody>
    </w:docPart>
    <w:docPart>
      <w:docPartPr>
        <w:name w:val="2B872FAB72854EDB8C55C9415CA41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F1139-8CE4-425B-B653-06F64AED21C3}"/>
      </w:docPartPr>
      <w:docPartBody>
        <w:p w:rsidR="00000000" w:rsidRDefault="0066368E">
          <w:pPr>
            <w:pStyle w:val="2B872FAB72854EDB8C55C9415CA412CB"/>
          </w:pPr>
          <w:r w:rsidRPr="00125BA8">
            <w:t>Igual que el destinatario</w:t>
          </w:r>
        </w:p>
      </w:docPartBody>
    </w:docPart>
    <w:docPart>
      <w:docPartPr>
        <w:name w:val="5B32571385FA4DC4A3E53F56B358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FB0E8-9B35-4F5F-8A26-26C6021E0938}"/>
      </w:docPartPr>
      <w:docPartBody>
        <w:p w:rsidR="00000000" w:rsidRDefault="0066368E">
          <w:pPr>
            <w:pStyle w:val="5B32571385FA4DC4A3E53F56B35895B9"/>
          </w:pPr>
          <w:r w:rsidRPr="00125BA8">
            <w:rPr>
              <w:rFonts w:ascii="Cambria" w:hAnsi="Cambria"/>
              <w:color w:val="595959"/>
            </w:rPr>
            <w:t>[Agregar instrucciones adicionales]</w:t>
          </w:r>
        </w:p>
      </w:docPartBody>
    </w:docPart>
    <w:docPart>
      <w:docPartPr>
        <w:name w:val="A21A09747F0147FABD246386F1F47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B973-656F-4862-BE71-2582221E55CB}"/>
      </w:docPartPr>
      <w:docPartBody>
        <w:p w:rsidR="00000000" w:rsidRDefault="0066368E">
          <w:pPr>
            <w:pStyle w:val="A21A09747F0147FABD246386F1F47D13"/>
          </w:pPr>
          <w:r w:rsidRPr="00125BA8">
            <w:rPr>
              <w:rStyle w:val="Textodelmarcadordeposicin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8E"/>
    <w:rsid w:val="0066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5F6E7A7AE141698D0E87633214240C">
    <w:name w:val="865F6E7A7AE141698D0E87633214240C"/>
  </w:style>
  <w:style w:type="paragraph" w:customStyle="1" w:styleId="656EC09596A447779AD9D5108A32BC8A">
    <w:name w:val="656EC09596A447779AD9D5108A32BC8A"/>
  </w:style>
  <w:style w:type="paragraph" w:customStyle="1" w:styleId="20AB232281C143C08FCD784949C58846">
    <w:name w:val="20AB232281C143C08FCD784949C58846"/>
  </w:style>
  <w:style w:type="paragraph" w:customStyle="1" w:styleId="69CAE6D8C4E54D8FBDBC743ED22C4A60">
    <w:name w:val="69CAE6D8C4E54D8FBDBC743ED22C4A60"/>
  </w:style>
  <w:style w:type="paragraph" w:customStyle="1" w:styleId="205BADFB35D74AB786493D7990BEE980">
    <w:name w:val="205BADFB35D74AB786493D7990BEE980"/>
  </w:style>
  <w:style w:type="paragraph" w:customStyle="1" w:styleId="2B872FAB72854EDB8C55C9415CA412CB">
    <w:name w:val="2B872FAB72854EDB8C55C9415CA412CB"/>
  </w:style>
  <w:style w:type="paragraph" w:customStyle="1" w:styleId="5B32571385FA4DC4A3E53F56B35895B9">
    <w:name w:val="5B32571385FA4DC4A3E53F56B35895B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21A09747F0147FABD246386F1F47D13">
    <w:name w:val="A21A09747F0147FABD246386F1F47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OwAAAA+CAYAAAAoJfcwAAAACXBIWXMAAA7DAAAOwwHHb6hk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AC0F6-37D9-4798-8475-2E77237779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B591100-D377-4262-B42E-641E113F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atemporal.dotx</Template>
  <TotalTime>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2018-05-10T15:16:00Z</dcterms:created>
  <dcterms:modified xsi:type="dcterms:W3CDTF">2018-05-10T15:17:00Z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